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F12E85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55645B">
            <w:pPr>
              <w:pStyle w:val="Ttulo1"/>
            </w:pPr>
            <w:r w:rsidRPr="0055645B">
              <w:rPr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21EB540" wp14:editId="2F1C34A3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-237490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3pt;margin-top:-18.7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" fillcolor="white [3201]" strokecolor="#943634 [2405]" strokeweight="2pt"/>
                  </w:pict>
                </mc:Fallback>
              </mc:AlternateContent>
            </w:r>
            <w:r w:rsidR="003C0E92" w:rsidRPr="0055645B">
              <w:t>MEMO</w:t>
            </w:r>
            <w:r w:rsidR="006A7553" w:rsidRPr="0055645B"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memo"/>
                <w:tag w:val="nro_memo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F12E85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F12E85" w:rsidRDefault="00E52F69" w:rsidP="00857D02">
                <w:pPr>
                  <w:pStyle w:val="leftalignedtext"/>
                </w:pPr>
                <w:r w:rsidRPr="00F12E85">
                  <w:rPr>
                    <w:noProof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F12E85" w:rsidRDefault="00564148" w:rsidP="00857D02">
                <w:pPr>
                  <w:pStyle w:val="leftalignedtext"/>
                  <w:rPr>
                    <w:szCs w:val="14"/>
                  </w:rPr>
                </w:pPr>
                <w:r w:rsidRPr="00F12E85">
                  <w:rPr>
                    <w:noProof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F12E85" w:rsidRDefault="00E52F69" w:rsidP="00857D02">
                <w:pPr>
                  <w:pStyle w:val="leftalignedtext"/>
                  <w:rPr>
                    <w:szCs w:val="14"/>
                  </w:rPr>
                </w:pPr>
                <w:r w:rsidRPr="00F12E85">
                  <w:rPr>
                    <w:noProof/>
                  </w:rPr>
                  <w:t>8300, Neuquén</w:t>
                </w:r>
                <w:r w:rsidR="00A6047E" w:rsidRPr="00F12E85">
                  <w:rPr>
                    <w:noProof/>
                  </w:rPr>
                  <w:t xml:space="preserve">, </w:t>
                </w:r>
                <w:r w:rsidRPr="00F12E85">
                  <w:rPr>
                    <w:noProof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F12E85" w:rsidRDefault="00564148" w:rsidP="00857D02">
                <w:pPr>
                  <w:pStyle w:val="leftalignedtext"/>
                  <w:rPr>
                    <w:szCs w:val="14"/>
                  </w:rPr>
                </w:pPr>
                <w:r w:rsidRPr="00F12E85">
                  <w:rPr>
                    <w:noProof/>
                  </w:rPr>
                  <w:t>(0299) 4435049</w:t>
                </w:r>
                <w:r w:rsidRPr="00F12E85"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F12E85" w:rsidRDefault="00564148" w:rsidP="00564148">
                <w:pPr>
                  <w:pStyle w:val="leftalignedtext"/>
                  <w:rPr>
                    <w:szCs w:val="14"/>
                  </w:rPr>
                </w:pPr>
                <w:r w:rsidRPr="00F12E85">
                  <w:rPr>
                    <w:noProof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F12E85" w:rsidRDefault="00F12E85" w:rsidP="00F0769E">
            <w:pPr>
              <w:pStyle w:val="leftalignedtext"/>
              <w:rPr>
                <w:noProof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F12E85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F12E85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EndPr/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F12E85" w:rsidP="00564148">
            <w:pPr>
              <w:pStyle w:val="rightalignedtext"/>
              <w:rPr>
                <w:noProof/>
                <w:lang w:val="es-ES_tradnl"/>
              </w:rPr>
            </w:pPr>
          </w:p>
        </w:tc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F12E85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F12E85">
        <w:trPr>
          <w:trHeight w:val="288"/>
          <w:jc w:val="center"/>
        </w:trPr>
        <w:tc>
          <w:tcPr>
            <w:tcW w:w="9360" w:type="dxa"/>
            <w:gridSpan w:val="10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F12E85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vAlign w:val="center"/>
          </w:tcPr>
          <w:p w:rsidR="000B7E8A" w:rsidRPr="007F1663" w:rsidRDefault="00F12E85" w:rsidP="00C56A90">
            <w:pPr>
              <w:pStyle w:val="columnheadings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pStyle w:val="columnheadings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0B7E8A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0B7E8A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12E85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F12E85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F12E85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12E85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F12E85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F12E85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12E85" w:rsidRPr="007F1663" w:rsidTr="00F12E85">
        <w:trPr>
          <w:trHeight w:val="288"/>
          <w:jc w:val="center"/>
        </w:trPr>
        <w:tc>
          <w:tcPr>
            <w:tcW w:w="1439" w:type="dxa"/>
            <w:gridSpan w:val="2"/>
            <w:shd w:val="clear" w:color="auto" w:fill="FFFFFF" w:themeFill="background1"/>
            <w:tcMar>
              <w:top w:w="0" w:type="dxa"/>
            </w:tcMar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586B6464" wp14:editId="2AF745F8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174625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51" w:type="dxa"/>
            <w:gridSpan w:val="4"/>
            <w:shd w:val="clear" w:color="auto" w:fill="FFFFFF" w:themeFill="background1"/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F12E85" w:rsidRPr="007F1663" w:rsidRDefault="00F12E85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shd w:val="clear" w:color="auto" w:fill="FFFFFF" w:themeFill="background1"/>
            <w:tcMar>
              <w:right w:w="216" w:type="dxa"/>
            </w:tcMar>
            <w:vAlign w:val="center"/>
          </w:tcPr>
          <w:p w:rsidR="00F12E85" w:rsidRPr="007F1663" w:rsidRDefault="00F12E85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shd w:val="clear" w:color="auto" w:fill="FFFFFF" w:themeFill="background1"/>
            <w:tcMar>
              <w:right w:w="216" w:type="dxa"/>
            </w:tcMar>
            <w:vAlign w:val="center"/>
          </w:tcPr>
          <w:p w:rsidR="00F12E85" w:rsidRPr="007F1663" w:rsidRDefault="00F12E85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 w:rsidTr="00F12E85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F12E85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F12E85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F12E85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F12E85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EndPr/>
        <w:sdtContent>
          <w:r w:rsidR="000B23F1"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B23F1"/>
    <w:rsid w:val="000F555F"/>
    <w:rsid w:val="00122755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7F1663"/>
    <w:rsid w:val="00A6047E"/>
    <w:rsid w:val="00AE1468"/>
    <w:rsid w:val="00B75F19"/>
    <w:rsid w:val="00C56A90"/>
    <w:rsid w:val="00C6460B"/>
    <w:rsid w:val="00C7444E"/>
    <w:rsid w:val="00E52F69"/>
    <w:rsid w:val="00F12E85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55645B"/>
    <w:pPr>
      <w:keepNext/>
      <w:spacing w:before="140"/>
      <w:outlineLvl w:val="0"/>
    </w:pPr>
    <w:rPr>
      <w:rFonts w:ascii="Book Antiqua" w:hAnsi="Book Antiqua" w:cs="Arial"/>
      <w:bCs/>
      <w:caps/>
      <w:noProof/>
      <w:color w:val="632423" w:themeColor="accent2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55645B"/>
    <w:pPr>
      <w:keepNext/>
      <w:spacing w:before="140"/>
      <w:outlineLvl w:val="0"/>
    </w:pPr>
    <w:rPr>
      <w:rFonts w:ascii="Book Antiqua" w:hAnsi="Book Antiqua" w:cs="Arial"/>
      <w:bCs/>
      <w:caps/>
      <w:noProof/>
      <w:color w:val="632423" w:themeColor="accent2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E3537C" w:rsidRDefault="004A326D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E3537C" w:rsidRDefault="004A326D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E3537C" w:rsidRDefault="004A326D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E3537C" w:rsidRDefault="004A326D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E3537C" w:rsidRDefault="004A326D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E3537C" w:rsidRDefault="004A326D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E3537C" w:rsidRDefault="004A326D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E3537C" w:rsidRDefault="004A326D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E3537C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E3537C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E3537C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E3537C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432926"/>
    <w:rsid w:val="004A326D"/>
    <w:rsid w:val="00A174F2"/>
    <w:rsid w:val="00E3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425C9-502F-476C-82B9-5542568FC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3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4</cp:revision>
  <cp:lastPrinted>2004-09-22T18:37:00Z</cp:lastPrinted>
  <dcterms:created xsi:type="dcterms:W3CDTF">2014-07-24T13:34:00Z</dcterms:created>
  <dcterms:modified xsi:type="dcterms:W3CDTF">2014-07-24T14:08:00Z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