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FF1605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FF1605" w:rsidRDefault="00E52F69" w:rsidP="00FF1605">
            <w:pPr>
              <w:pStyle w:val="Ttulo1"/>
            </w:pPr>
            <w:r w:rsidRPr="00FF1605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F9CAAB3" wp14:editId="284D5FCF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" fillcolor="white [3201]" strokecolor="#9bbb59 [3206]" strokeweight="2pt"/>
                  </w:pict>
                </mc:Fallback>
              </mc:AlternateContent>
            </w:r>
            <w:r w:rsidR="00FF1605" w:rsidRPr="00FF1605">
              <w:t>EXPEDIENTE</w:t>
            </w:r>
            <w:r w:rsidR="006A7553" w:rsidRPr="00FF1605"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FF1605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FF1605">
              <w:rPr>
                <w:noProof/>
                <w:sz w:val="18"/>
                <w:lang w:val="es-ES_tradnl"/>
              </w:rPr>
              <w:t>Fecha:</w:t>
            </w:r>
            <w:r w:rsidR="000B23F1"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Content>
                <w:r w:rsidR="00564148" w:rsidRPr="00FF1605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FF1605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Default="00C56A90" w:rsidP="00564148">
            <w:pPr>
              <w:pStyle w:val="DateandNumber"/>
              <w:rPr>
                <w:sz w:val="18"/>
                <w:lang w:val="es-ES_tradnl"/>
              </w:rPr>
            </w:pPr>
            <w:r w:rsidRPr="00FF1605">
              <w:rPr>
                <w:noProof/>
                <w:sz w:val="18"/>
                <w:lang w:val="es-ES_tradnl"/>
              </w:rPr>
              <w:t>nº</w:t>
            </w:r>
            <w:r w:rsidR="006A7553" w:rsidRPr="00FF1605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 w:rsidRPr="00FF1605">
                  <w:rPr>
                    <w:sz w:val="18"/>
                    <w:lang w:val="es-ES_tradnl"/>
                  </w:rPr>
                  <w:t>---</w:t>
                </w:r>
              </w:sdtContent>
            </w:sdt>
          </w:p>
          <w:p w:rsidR="00FF1605" w:rsidRPr="00FF1605" w:rsidRDefault="00FF1605" w:rsidP="00FF1605">
            <w:pPr>
              <w:pStyle w:val="DateandNumber"/>
              <w:rPr>
                <w:noProof/>
                <w:lang w:val="es-ES_tradnl"/>
              </w:rPr>
            </w:pPr>
            <w:sdt>
              <w:sdtPr>
                <w:rPr>
                  <w:sz w:val="18"/>
                  <w:lang w:val="es-ES_tradnl"/>
                </w:rPr>
                <w:id w:val="1178777273"/>
                <w:placeholder>
                  <w:docPart w:val="BF83F8F3AC784CB8AE58486902187A5A"/>
                </w:placeholder>
              </w:sdtPr>
              <w:sdtContent>
                <w:bookmarkStart w:id="0" w:name="_GoBack"/>
                <w:bookmarkEnd w:id="0"/>
                <w:r>
                  <w:rPr>
                    <w:sz w:val="18"/>
                    <w:lang w:val="es-ES_tradnl"/>
                  </w:rPr>
                  <w:t>código:</w:t>
                </w:r>
              </w:sdtContent>
            </w:sdt>
            <w:r w:rsidR="000B0EB3"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expte_cod_letra"/>
                <w:tag w:val="expte_cod_letra"/>
                <w:id w:val="-1495712892"/>
                <w:placeholder>
                  <w:docPart w:val="2E569906CD3C4E76B7F7EAA375052D0B"/>
                </w:placeholder>
              </w:sdtPr>
              <w:sdtContent>
                <w:r w:rsidR="000B0EB3">
                  <w:rPr>
                    <w:sz w:val="18"/>
                    <w:lang w:val="es-ES_tradnl"/>
                  </w:rPr>
                  <w:t>X</w:t>
                </w:r>
              </w:sdtContent>
            </w:sdt>
            <w:r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expte_cod_numero"/>
                <w:tag w:val="expte_cod_numero"/>
                <w:id w:val="358397404"/>
                <w:placeholder>
                  <w:docPart w:val="0EF7DDC407454FB4A466B7079EA88769"/>
                </w:placeholder>
              </w:sdtPr>
              <w:sdtContent>
                <w:proofErr w:type="spellStart"/>
                <w:r>
                  <w:rPr>
                    <w:sz w:val="18"/>
                    <w:lang w:val="es-ES_tradnl"/>
                  </w:rPr>
                  <w:t>X</w:t>
                </w:r>
                <w:proofErr w:type="spellEnd"/>
              </w:sdtContent>
            </w:sdt>
          </w:p>
        </w:tc>
      </w:tr>
      <w:tr w:rsidR="00F20A69" w:rsidRPr="00E52F69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8300, Neuquén</w:t>
                </w:r>
                <w:r w:rsidR="00A6047E" w:rsidRPr="007F1663">
                  <w:rPr>
                    <w:noProof/>
                    <w:lang w:val="es-ES_tradnl"/>
                  </w:rPr>
                  <w:t xml:space="preserve">, </w:t>
                </w:r>
                <w:r>
                  <w:rPr>
                    <w:noProof/>
                    <w:lang w:val="es-ES_tradnl"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(0299) 4435049</w:t>
                </w:r>
                <w:r>
                  <w:rPr>
                    <w:lang w:val="es-ES_tradnl"/>
                  </w:rPr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7F1663" w:rsidRDefault="00564148" w:rsidP="00564148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7F1663" w:rsidRDefault="000B0EB3" w:rsidP="00F0769E">
            <w:pPr>
              <w:pStyle w:val="leftalignedtext"/>
              <w:rPr>
                <w:noProof/>
                <w:lang w:val="es-ES_tradnl"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0EB3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0EB3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0B0EB3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0B0EB3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D4DB4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0B0EB3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FF1605">
        <w:trPr>
          <w:trHeight w:val="288"/>
          <w:jc w:val="center"/>
        </w:trPr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76923C" w:themeFill="accent3" w:themeFillShade="BF"/>
            <w:tcMar>
              <w:top w:w="0" w:type="dxa"/>
            </w:tcMar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Cantidad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76923C" w:themeFill="accent3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Nº de elemento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76923C" w:themeFill="accent3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Descripción</w:t>
            </w:r>
          </w:p>
        </w:tc>
        <w:tc>
          <w:tcPr>
            <w:tcW w:w="189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76923C" w:themeFill="accent3" w:themeFillShade="BF"/>
            <w:vAlign w:val="center"/>
          </w:tcPr>
          <w:p w:rsidR="000B7E8A" w:rsidRPr="007F1663" w:rsidRDefault="00564148" w:rsidP="00C56A90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Precio u</w:t>
            </w:r>
            <w:r w:rsidR="006A7553" w:rsidRPr="007F1663">
              <w:rPr>
                <w:noProof/>
                <w:lang w:val="es-ES_tradnl"/>
              </w:rPr>
              <w:t>nitario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76923C" w:themeFill="accent3" w:themeFillShade="BF"/>
            <w:vAlign w:val="center"/>
          </w:tcPr>
          <w:p w:rsidR="000B7E8A" w:rsidRPr="007F1663" w:rsidRDefault="00C56A90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 xml:space="preserve">Total de </w:t>
            </w:r>
            <w:r w:rsidR="006A7553" w:rsidRPr="007F1663">
              <w:rPr>
                <w:noProof/>
                <w:lang w:val="es-ES_tradnl"/>
              </w:rPr>
              <w:t>línea</w:t>
            </w: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0B0EB3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Impuesto sobre ventas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F20A69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0B23F1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443B458B" wp14:editId="30E7CB1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78740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553" w:rsidRPr="007F1663">
              <w:rPr>
                <w:noProof/>
                <w:lang w:val="es-ES_tradnl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0B0EB3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0B0EB3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0B0EB3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0B0EB3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23F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Content>
          <w:r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5783D"/>
    <w:rsid w:val="000B0EB3"/>
    <w:rsid w:val="000B23F1"/>
    <w:rsid w:val="000F555F"/>
    <w:rsid w:val="00122755"/>
    <w:rsid w:val="0016321E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A66F8"/>
    <w:rsid w:val="00AE1468"/>
    <w:rsid w:val="00B75F19"/>
    <w:rsid w:val="00C56A90"/>
    <w:rsid w:val="00C6460B"/>
    <w:rsid w:val="00C7444E"/>
    <w:rsid w:val="00E52F69"/>
    <w:rsid w:val="00E754E9"/>
    <w:rsid w:val="00F72A09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FF1605"/>
    <w:pPr>
      <w:keepNext/>
      <w:spacing w:before="140"/>
      <w:outlineLvl w:val="0"/>
    </w:pPr>
    <w:rPr>
      <w:rFonts w:ascii="Book Antiqua" w:hAnsi="Book Antiqua" w:cs="Arial"/>
      <w:bCs/>
      <w:caps/>
      <w:noProof/>
      <w:color w:val="9BBB59" w:themeColor="accent3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FF1605"/>
    <w:pPr>
      <w:keepNext/>
      <w:spacing w:before="140"/>
      <w:outlineLvl w:val="0"/>
    </w:pPr>
    <w:rPr>
      <w:rFonts w:ascii="Book Antiqua" w:hAnsi="Book Antiqua" w:cs="Arial"/>
      <w:bCs/>
      <w:caps/>
      <w:noProof/>
      <w:color w:val="9BBB59" w:themeColor="accent3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000000" w:rsidRDefault="00BA63D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000000" w:rsidRDefault="00BA63D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000000" w:rsidRDefault="00BA63D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000000" w:rsidRDefault="00BA63D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000000" w:rsidRDefault="00BA63D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000000" w:rsidRDefault="00BA63D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000000" w:rsidRDefault="00BA63D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000000" w:rsidRDefault="00BA63D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000000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000000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000000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000000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  <w:docPart>
      <w:docPartPr>
        <w:name w:val="BF83F8F3AC784CB8AE5848690218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7EA7-4EA6-4680-A19A-F07D789108D3}"/>
      </w:docPartPr>
      <w:docPartBody>
        <w:p w:rsidR="00000000" w:rsidRDefault="00A174F2" w:rsidP="00A174F2">
          <w:pPr>
            <w:pStyle w:val="BF83F8F3AC784CB8AE58486902187A5A"/>
          </w:pPr>
          <w:r>
            <w:t>[100]</w:t>
          </w:r>
        </w:p>
      </w:docPartBody>
    </w:docPart>
    <w:docPart>
      <w:docPartPr>
        <w:name w:val="0EF7DDC407454FB4A466B7079EA88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FFAF5-01BC-4236-BD2F-84E9C0B99D9D}"/>
      </w:docPartPr>
      <w:docPartBody>
        <w:p w:rsidR="00000000" w:rsidRDefault="00A174F2" w:rsidP="00A174F2">
          <w:pPr>
            <w:pStyle w:val="0EF7DDC407454FB4A466B7079EA88769"/>
          </w:pPr>
          <w:r>
            <w:t>[100]</w:t>
          </w:r>
        </w:p>
      </w:docPartBody>
    </w:docPart>
    <w:docPart>
      <w:docPartPr>
        <w:name w:val="2E569906CD3C4E76B7F7EAA37505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719C-BC82-44D8-A28C-D998A6DFB6C0}"/>
      </w:docPartPr>
      <w:docPartBody>
        <w:p w:rsidR="00000000" w:rsidRDefault="00A174F2" w:rsidP="00A174F2">
          <w:pPr>
            <w:pStyle w:val="2E569906CD3C4E76B7F7EAA375052D0B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A174F2"/>
    <w:rsid w:val="00BA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BF83F8F3AC784CB8AE58486902187A5A">
    <w:name w:val="BF83F8F3AC784CB8AE58486902187A5A"/>
    <w:rsid w:val="00A174F2"/>
  </w:style>
  <w:style w:type="paragraph" w:customStyle="1" w:styleId="0EF7DDC407454FB4A466B7079EA88769">
    <w:name w:val="0EF7DDC407454FB4A466B7079EA88769"/>
    <w:rsid w:val="00A174F2"/>
  </w:style>
  <w:style w:type="paragraph" w:customStyle="1" w:styleId="710181BB17D24C96A9566B29AED4E3F5">
    <w:name w:val="710181BB17D24C96A9566B29AED4E3F5"/>
    <w:rsid w:val="00A174F2"/>
  </w:style>
  <w:style w:type="paragraph" w:customStyle="1" w:styleId="2E569906CD3C4E76B7F7EAA375052D0B">
    <w:name w:val="2E569906CD3C4E76B7F7EAA375052D0B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BF83F8F3AC784CB8AE58486902187A5A">
    <w:name w:val="BF83F8F3AC784CB8AE58486902187A5A"/>
    <w:rsid w:val="00A174F2"/>
  </w:style>
  <w:style w:type="paragraph" w:customStyle="1" w:styleId="0EF7DDC407454FB4A466B7079EA88769">
    <w:name w:val="0EF7DDC407454FB4A466B7079EA88769"/>
    <w:rsid w:val="00A174F2"/>
  </w:style>
  <w:style w:type="paragraph" w:customStyle="1" w:styleId="710181BB17D24C96A9566B29AED4E3F5">
    <w:name w:val="710181BB17D24C96A9566B29AED4E3F5"/>
    <w:rsid w:val="00A174F2"/>
  </w:style>
  <w:style w:type="paragraph" w:customStyle="1" w:styleId="2E569906CD3C4E76B7F7EAA375052D0B">
    <w:name w:val="2E569906CD3C4E76B7F7EAA375052D0B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5EA69-C05A-4251-9D5F-7F09F980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3</cp:revision>
  <cp:lastPrinted>2004-09-22T18:37:00Z</cp:lastPrinted>
  <dcterms:created xsi:type="dcterms:W3CDTF">2014-07-24T13:43:00Z</dcterms:created>
  <dcterms:modified xsi:type="dcterms:W3CDTF">2014-07-24T13:46:00Z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