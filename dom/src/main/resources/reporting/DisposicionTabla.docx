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E52F69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E754E9">
            <w:pPr>
              <w:pStyle w:val="Ttulo1"/>
              <w:rPr>
                <w:color w:val="984806" w:themeColor="accent6" w:themeShade="80"/>
              </w:rPr>
            </w:pPr>
            <w:r w:rsidRPr="00AA66F8">
              <w:rPr>
                <w:color w:val="984806" w:themeColor="accent6" w:themeShade="8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75ABDBD" wp14:editId="2F2DCB4F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" fillcolor="white [3201]" strokecolor="#e36c0a [2409]" strokeweight="2pt"/>
                  </w:pict>
                </mc:Fallback>
              </mc:AlternateContent>
            </w:r>
            <w:r w:rsidR="00E754E9">
              <w:rPr>
                <w:color w:val="984806" w:themeColor="accent6" w:themeShade="80"/>
              </w:rPr>
              <w:t>DISPOSICION</w:t>
            </w:r>
            <w:bookmarkStart w:id="0" w:name="_GoBack"/>
            <w:bookmarkEnd w:id="0"/>
            <w:r w:rsidR="006A7553" w:rsidRPr="00AA66F8">
              <w:rPr>
                <w:color w:val="984806" w:themeColor="accent6" w:themeShade="80"/>
              </w:rPr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E52F69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8300, Neuquén</w:t>
                </w:r>
                <w:r w:rsidR="00A6047E" w:rsidRPr="007F1663">
                  <w:rPr>
                    <w:noProof/>
                    <w:lang w:val="es-ES_tradnl"/>
                  </w:rPr>
                  <w:t xml:space="preserve">, </w:t>
                </w:r>
                <w:r>
                  <w:rPr>
                    <w:noProof/>
                    <w:lang w:val="es-ES_tradnl"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(0299) 4435049</w:t>
                </w:r>
                <w:r>
                  <w:rPr>
                    <w:lang w:val="es-ES_tradnl"/>
                  </w:rPr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7F1663" w:rsidRDefault="00564148" w:rsidP="00564148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7F1663" w:rsidRDefault="00E754E9" w:rsidP="00F0769E">
            <w:pPr>
              <w:pStyle w:val="leftalignedtext"/>
              <w:rPr>
                <w:noProof/>
                <w:lang w:val="es-ES_tradnl"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E754E9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E754E9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E754E9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E754E9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D4DB4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E754E9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AA66F8">
        <w:trPr>
          <w:trHeight w:val="288"/>
          <w:jc w:val="center"/>
        </w:trPr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tcMar>
              <w:top w:w="0" w:type="dxa"/>
            </w:tcMar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Cantidad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Nº de elemento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Descripción</w:t>
            </w:r>
          </w:p>
        </w:tc>
        <w:tc>
          <w:tcPr>
            <w:tcW w:w="189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564148" w:rsidP="00C56A90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Precio u</w:t>
            </w:r>
            <w:r w:rsidR="006A7553" w:rsidRPr="007F1663">
              <w:rPr>
                <w:noProof/>
                <w:lang w:val="es-ES_tradnl"/>
              </w:rPr>
              <w:t>nitario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C56A90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 xml:space="preserve">Total de </w:t>
            </w:r>
            <w:r w:rsidR="006A7553" w:rsidRPr="007F1663">
              <w:rPr>
                <w:noProof/>
                <w:lang w:val="es-ES_tradnl"/>
              </w:rPr>
              <w:t>línea</w:t>
            </w: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E754E9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Impuesto sobre ventas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F20A69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0B23F1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443B458B" wp14:editId="30E7CB1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78740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553" w:rsidRPr="007F1663">
              <w:rPr>
                <w:noProof/>
                <w:lang w:val="es-ES_tradnl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E754E9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E754E9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E754E9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E754E9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23F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Content>
          <w:r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5783D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A66F8"/>
    <w:rsid w:val="00AE1468"/>
    <w:rsid w:val="00B75F19"/>
    <w:rsid w:val="00C56A90"/>
    <w:rsid w:val="00C6460B"/>
    <w:rsid w:val="00C7444E"/>
    <w:rsid w:val="00E52F69"/>
    <w:rsid w:val="00E754E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000000" w:rsidRDefault="000212E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000000" w:rsidRDefault="000212E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000000" w:rsidRDefault="000212E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000000" w:rsidRDefault="000212E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000000" w:rsidRDefault="000212E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000000" w:rsidRDefault="000212E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000000" w:rsidRDefault="000212E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000000" w:rsidRDefault="000212E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000000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000000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000000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000000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0212ED"/>
    <w:rsid w:val="00A1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7EF0A-93C2-4309-98E5-96F78AB8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1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3</cp:revision>
  <cp:lastPrinted>2004-09-22T18:37:00Z</cp:lastPrinted>
  <dcterms:created xsi:type="dcterms:W3CDTF">2014-07-24T13:41:00Z</dcterms:created>
  <dcterms:modified xsi:type="dcterms:W3CDTF">2014-07-24T13:43:00Z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